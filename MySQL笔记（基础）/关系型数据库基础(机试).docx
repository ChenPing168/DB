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38D" w:rsidRDefault="0022038D" w:rsidP="0022038D">
      <w:pPr>
        <w:pStyle w:val="a3"/>
        <w:ind w:firstLine="0"/>
        <w:jc w:val="center"/>
        <w:rPr>
          <w:rFonts w:ascii="宋体" w:hAnsi="宋体" w:hint="eastAsia"/>
          <w:b/>
          <w:sz w:val="32"/>
          <w:szCs w:val="32"/>
        </w:rPr>
      </w:pPr>
    </w:p>
    <w:p w:rsidR="005003FA" w:rsidRPr="007646CE" w:rsidRDefault="006173D1" w:rsidP="00271A07">
      <w:pPr>
        <w:pStyle w:val="a6"/>
        <w:outlineLvl w:val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关系型数据库</w:t>
      </w:r>
      <w:r w:rsidR="001761C2" w:rsidRPr="001761C2">
        <w:rPr>
          <w:rFonts w:hint="eastAsia"/>
          <w:sz w:val="52"/>
          <w:szCs w:val="52"/>
        </w:rPr>
        <w:t>基础</w:t>
      </w:r>
    </w:p>
    <w:p w:rsidR="00CC6741" w:rsidRPr="00907B99" w:rsidRDefault="00443B98" w:rsidP="00CC6741">
      <w:pPr>
        <w:pStyle w:val="a6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测试题（</w:t>
      </w:r>
      <w:r w:rsidR="000E41EA">
        <w:rPr>
          <w:rFonts w:hint="eastAsia"/>
          <w:sz w:val="52"/>
          <w:szCs w:val="52"/>
        </w:rPr>
        <w:t>机</w:t>
      </w:r>
      <w:r w:rsidR="00A15556">
        <w:rPr>
          <w:rFonts w:hint="eastAsia"/>
          <w:sz w:val="52"/>
          <w:szCs w:val="52"/>
        </w:rPr>
        <w:t>试</w:t>
      </w:r>
      <w:r>
        <w:rPr>
          <w:rFonts w:hint="eastAsia"/>
          <w:sz w:val="52"/>
          <w:szCs w:val="52"/>
        </w:rPr>
        <w:t>）</w:t>
      </w:r>
    </w:p>
    <w:p w:rsid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7646CE" w:rsidRDefault="007646CE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7646CE" w:rsidRDefault="007646CE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7646CE" w:rsidRDefault="007646CE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5003FA" w:rsidRPr="005003FA" w:rsidRDefault="005003FA" w:rsidP="0022038D">
      <w:pPr>
        <w:pStyle w:val="a3"/>
        <w:ind w:firstLine="0"/>
        <w:jc w:val="center"/>
        <w:rPr>
          <w:rFonts w:hint="eastAsia"/>
          <w:b/>
          <w:sz w:val="36"/>
          <w:szCs w:val="36"/>
        </w:rPr>
      </w:pPr>
    </w:p>
    <w:p w:rsidR="007646CE" w:rsidRDefault="005003FA" w:rsidP="007646CE">
      <w:pPr>
        <w:pStyle w:val="a7"/>
        <w:spacing w:afterLines="50"/>
        <w:rPr>
          <w:rFonts w:hint="eastAsia"/>
        </w:rPr>
      </w:pPr>
      <w:r>
        <w:rPr>
          <w:rFonts w:hint="eastAsia"/>
        </w:rPr>
        <w:t>成都朗沃信息技术有限公司</w:t>
      </w:r>
    </w:p>
    <w:p w:rsidR="00FF10F5" w:rsidRDefault="00F4337C" w:rsidP="00F4337C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</w:t>
      </w:r>
      <w:r w:rsidRPr="00F4337C">
        <w:rPr>
          <w:rFonts w:hint="eastAsia"/>
          <w:b/>
          <w:sz w:val="28"/>
          <w:szCs w:val="28"/>
        </w:rPr>
        <w:t>试题为闭卷</w:t>
      </w:r>
      <w:r w:rsidR="000E41EA">
        <w:rPr>
          <w:rFonts w:hint="eastAsia"/>
          <w:b/>
          <w:sz w:val="28"/>
          <w:szCs w:val="28"/>
        </w:rPr>
        <w:t>上机考</w:t>
      </w:r>
      <w:r w:rsidR="00FF10F5" w:rsidRPr="00F4337C">
        <w:rPr>
          <w:rFonts w:hint="eastAsia"/>
          <w:b/>
          <w:sz w:val="28"/>
          <w:szCs w:val="28"/>
        </w:rPr>
        <w:t>试</w:t>
      </w:r>
      <w:r w:rsidRPr="00F4337C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</w:t>
      </w:r>
      <w:r w:rsidRPr="00F4337C">
        <w:rPr>
          <w:rFonts w:hint="eastAsia"/>
          <w:b/>
          <w:sz w:val="28"/>
          <w:szCs w:val="28"/>
        </w:rPr>
        <w:t xml:space="preserve">   </w:t>
      </w:r>
      <w:r w:rsidRPr="00F4337C">
        <w:rPr>
          <w:rFonts w:hint="eastAsia"/>
          <w:b/>
          <w:sz w:val="28"/>
          <w:szCs w:val="28"/>
        </w:rPr>
        <w:t>考试时间：</w:t>
      </w:r>
      <w:r w:rsidRPr="00F4337C">
        <w:rPr>
          <w:rFonts w:hint="eastAsia"/>
          <w:b/>
          <w:sz w:val="28"/>
          <w:szCs w:val="28"/>
        </w:rPr>
        <w:t>120</w:t>
      </w:r>
      <w:r w:rsidRPr="00F4337C">
        <w:rPr>
          <w:rFonts w:hint="eastAsia"/>
          <w:b/>
          <w:sz w:val="28"/>
          <w:szCs w:val="28"/>
        </w:rPr>
        <w:t>分钟</w:t>
      </w:r>
    </w:p>
    <w:p w:rsidR="003668FE" w:rsidRPr="003668FE" w:rsidRDefault="003668FE" w:rsidP="003668FE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答题说明：</w:t>
      </w:r>
      <w:r w:rsidR="000E41EA">
        <w:rPr>
          <w:rFonts w:hint="eastAsia"/>
          <w:b/>
          <w:szCs w:val="21"/>
        </w:rPr>
        <w:t>请在规定的时间内完成上机操作，并提交最终源文件。</w:t>
      </w:r>
    </w:p>
    <w:p w:rsidR="00F4337C" w:rsidRDefault="00F4337C" w:rsidP="00FF10F5">
      <w:pPr>
        <w:ind w:leftChars="200" w:left="420"/>
        <w:rPr>
          <w:rFonts w:hint="eastAsia"/>
        </w:rPr>
      </w:pPr>
      <w:r>
        <w:rPr>
          <w:rFonts w:hint="eastAsia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7.2pt;margin-top:10.9pt;width:450pt;height:0;z-index:251657728;mso-position-horizontal-relative:margin" o:connectortype="straight">
            <w10:wrap anchorx="margin"/>
          </v:shape>
        </w:pict>
      </w:r>
    </w:p>
    <w:p w:rsidR="00A51D76" w:rsidRDefault="00987046" w:rsidP="006307D7">
      <w:pPr>
        <w:spacing w:beforeLines="50" w:afterLines="5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题目</w:t>
      </w:r>
      <w:r w:rsidR="000E41EA">
        <w:rPr>
          <w:rFonts w:hint="eastAsia"/>
          <w:b/>
          <w:szCs w:val="21"/>
        </w:rPr>
        <w:t>（按操作所</w:t>
      </w:r>
      <w:r w:rsidR="006307D7">
        <w:rPr>
          <w:rFonts w:hint="eastAsia"/>
          <w:b/>
          <w:szCs w:val="21"/>
        </w:rPr>
        <w:t>运用</w:t>
      </w:r>
      <w:r w:rsidR="000E41EA">
        <w:rPr>
          <w:rFonts w:hint="eastAsia"/>
          <w:b/>
          <w:szCs w:val="21"/>
        </w:rPr>
        <w:t>的知识点给分，</w:t>
      </w:r>
      <w:r w:rsidR="001761C2">
        <w:rPr>
          <w:rFonts w:hint="eastAsia"/>
          <w:b/>
          <w:szCs w:val="21"/>
        </w:rPr>
        <w:t>共</w:t>
      </w:r>
      <w:r w:rsidR="001761C2">
        <w:rPr>
          <w:rFonts w:hint="eastAsia"/>
          <w:b/>
          <w:szCs w:val="21"/>
        </w:rPr>
        <w:t>10</w:t>
      </w:r>
      <w:r w:rsidR="001761C2">
        <w:rPr>
          <w:rFonts w:hint="eastAsia"/>
          <w:b/>
          <w:szCs w:val="21"/>
        </w:rPr>
        <w:t>题，每小题</w:t>
      </w:r>
      <w:r w:rsidR="001761C2">
        <w:rPr>
          <w:rFonts w:hint="eastAsia"/>
          <w:b/>
          <w:szCs w:val="21"/>
        </w:rPr>
        <w:t>10</w:t>
      </w:r>
      <w:r w:rsidR="001761C2">
        <w:rPr>
          <w:rFonts w:hint="eastAsia"/>
          <w:b/>
          <w:szCs w:val="21"/>
        </w:rPr>
        <w:t>分，</w:t>
      </w:r>
      <w:r w:rsidR="000E41EA">
        <w:rPr>
          <w:rFonts w:hint="eastAsia"/>
          <w:b/>
          <w:szCs w:val="21"/>
        </w:rPr>
        <w:t>总分</w:t>
      </w:r>
      <w:r w:rsidR="00E96145"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</w:t>
      </w:r>
      <w:r w:rsidR="000E41EA">
        <w:rPr>
          <w:rFonts w:hint="eastAsia"/>
          <w:b/>
          <w:szCs w:val="21"/>
        </w:rPr>
        <w:t>）</w:t>
      </w:r>
    </w:p>
    <w:p w:rsidR="006173D1" w:rsidRDefault="006173D1" w:rsidP="006173D1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创建表</w:t>
      </w:r>
    </w:p>
    <w:p w:rsidR="001761C2" w:rsidRPr="00EF78DE" w:rsidRDefault="001761C2" w:rsidP="006173D1">
      <w:pPr>
        <w:pStyle w:val="1"/>
        <w:numPr>
          <w:ilvl w:val="0"/>
          <w:numId w:val="0"/>
        </w:numPr>
        <w:ind w:left="360"/>
        <w:rPr>
          <w:rFonts w:hint="eastAsia"/>
          <w:kern w:val="0"/>
        </w:rPr>
      </w:pPr>
      <w:r>
        <w:rPr>
          <w:rFonts w:hint="eastAsia"/>
          <w:kern w:val="0"/>
          <w:lang w:val="zh-CN"/>
        </w:rPr>
        <w:t>有员工表</w:t>
      </w:r>
      <w:r w:rsidRPr="00EF78DE">
        <w:rPr>
          <w:rFonts w:hint="eastAsia"/>
          <w:kern w:val="0"/>
        </w:rPr>
        <w:t>:</w:t>
      </w:r>
      <w:r w:rsidRPr="00EF78DE">
        <w:rPr>
          <w:kern w:val="0"/>
        </w:rPr>
        <w:t>employee(e_id,e_name,e_date,e_sex,d_id)</w:t>
      </w:r>
    </w:p>
    <w:p w:rsidR="001761C2" w:rsidRPr="00EF78DE" w:rsidRDefault="001761C2" w:rsidP="001761C2">
      <w:pPr>
        <w:pStyle w:val="1"/>
        <w:numPr>
          <w:ilvl w:val="0"/>
          <w:numId w:val="0"/>
        </w:numPr>
        <w:ind w:left="360"/>
        <w:rPr>
          <w:kern w:val="0"/>
        </w:rPr>
      </w:pPr>
      <w:r>
        <w:rPr>
          <w:rFonts w:hint="eastAsia"/>
          <w:kern w:val="0"/>
          <w:lang w:val="zh-CN"/>
        </w:rPr>
        <w:t>有部门表</w:t>
      </w:r>
      <w:r w:rsidRPr="00EF78DE">
        <w:rPr>
          <w:rFonts w:hint="eastAsia"/>
          <w:kern w:val="0"/>
        </w:rPr>
        <w:t>dept(d_id,d_name)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增加一条如下记录：张三，</w:t>
      </w:r>
      <w:r>
        <w:rPr>
          <w:kern w:val="0"/>
          <w:lang w:val="zh-CN"/>
        </w:rPr>
        <w:t>2008-1-2</w:t>
      </w:r>
      <w:r>
        <w:rPr>
          <w:rFonts w:hint="eastAsia"/>
          <w:kern w:val="0"/>
          <w:lang w:val="zh-CN"/>
        </w:rPr>
        <w:t>参工，分配到</w:t>
      </w:r>
      <w:r>
        <w:rPr>
          <w:kern w:val="0"/>
          <w:lang w:val="zh-CN"/>
        </w:rPr>
        <w:t>01</w:t>
      </w:r>
      <w:r>
        <w:rPr>
          <w:rFonts w:hint="eastAsia"/>
          <w:kern w:val="0"/>
          <w:lang w:val="zh-CN"/>
        </w:rPr>
        <w:t>部门，工号使用自动编号。</w:t>
      </w:r>
    </w:p>
    <w:p w:rsidR="001761C2" w:rsidRPr="001761C2" w:rsidRDefault="001761C2" w:rsidP="001761C2">
      <w:pPr>
        <w:pStyle w:val="1"/>
        <w:numPr>
          <w:ilvl w:val="0"/>
          <w:numId w:val="0"/>
        </w:numPr>
        <w:ind w:left="360"/>
        <w:rPr>
          <w:rFonts w:hint="eastAsia"/>
          <w:kern w:val="0"/>
          <w:lang w:val="zh-CN"/>
        </w:rPr>
      </w:pPr>
      <w:r w:rsidRPr="001761C2">
        <w:rPr>
          <w:rFonts w:hint="eastAsia"/>
          <w:kern w:val="0"/>
          <w:lang w:val="zh-CN"/>
        </w:rPr>
        <w:t>删除上面员工表中所有数据有两种方法：分别是</w:t>
      </w:r>
      <w:r w:rsidR="00DD4768">
        <w:rPr>
          <w:rFonts w:hint="eastAsia"/>
          <w:kern w:val="0"/>
          <w:lang w:val="zh-CN"/>
        </w:rPr>
        <w:t>哪</w:t>
      </w:r>
      <w:r w:rsidRPr="001761C2">
        <w:rPr>
          <w:rFonts w:hint="eastAsia"/>
          <w:kern w:val="0"/>
          <w:lang w:val="zh-CN"/>
        </w:rPr>
        <w:t>两种。另外：删除员工表</w:t>
      </w:r>
      <w:r w:rsidRPr="001761C2">
        <w:rPr>
          <w:kern w:val="0"/>
          <w:lang w:val="zh-CN"/>
        </w:rPr>
        <w:t>e</w:t>
      </w:r>
      <w:r w:rsidRPr="001761C2">
        <w:rPr>
          <w:rFonts w:hint="eastAsia"/>
          <w:kern w:val="0"/>
          <w:lang w:val="zh-CN"/>
        </w:rPr>
        <w:t>对象语句为</w:t>
      </w:r>
      <w:r>
        <w:rPr>
          <w:rFonts w:hint="eastAsia"/>
          <w:kern w:val="0"/>
          <w:lang w:val="zh-CN"/>
        </w:rPr>
        <w:t>？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将所有没有性别的人员性别更新为“男”。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有些员工姓名相同，查询所有不重复的员工姓名。</w:t>
      </w:r>
      <w:r>
        <w:rPr>
          <w:rFonts w:hint="eastAsia"/>
          <w:kern w:val="0"/>
          <w:lang w:val="zh-CN"/>
        </w:rPr>
        <w:t>(</w:t>
      </w:r>
      <w:r>
        <w:rPr>
          <w:rFonts w:hint="eastAsia"/>
          <w:kern w:val="0"/>
          <w:lang w:val="zh-CN"/>
        </w:rPr>
        <w:t>如：若公司有两个张三，则张三都不显示。</w:t>
      </w:r>
      <w:r>
        <w:rPr>
          <w:rFonts w:hint="eastAsia"/>
          <w:kern w:val="0"/>
          <w:lang w:val="zh-CN"/>
        </w:rPr>
        <w:t>)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将</w:t>
      </w:r>
      <w:r>
        <w:rPr>
          <w:kern w:val="0"/>
          <w:lang w:val="zh-CN"/>
        </w:rPr>
        <w:t>2008</w:t>
      </w:r>
      <w:r>
        <w:rPr>
          <w:rFonts w:hint="eastAsia"/>
          <w:kern w:val="0"/>
          <w:lang w:val="zh-CN"/>
        </w:rPr>
        <w:t>年以后</w:t>
      </w:r>
      <w:r>
        <w:rPr>
          <w:kern w:val="0"/>
          <w:lang w:val="zh-CN"/>
        </w:rPr>
        <w:t>(</w:t>
      </w:r>
      <w:r>
        <w:rPr>
          <w:rFonts w:hint="eastAsia"/>
          <w:kern w:val="0"/>
          <w:lang w:val="zh-CN"/>
        </w:rPr>
        <w:t>包含</w:t>
      </w:r>
      <w:r>
        <w:rPr>
          <w:kern w:val="0"/>
          <w:lang w:val="zh-CN"/>
        </w:rPr>
        <w:t>2008)</w:t>
      </w:r>
      <w:r>
        <w:rPr>
          <w:rFonts w:hint="eastAsia"/>
          <w:kern w:val="0"/>
          <w:lang w:val="zh-CN"/>
        </w:rPr>
        <w:t>的新员工复制到</w:t>
      </w:r>
      <w:r>
        <w:rPr>
          <w:kern w:val="0"/>
          <w:lang w:val="zh-CN"/>
        </w:rPr>
        <w:t>e</w:t>
      </w:r>
      <w:r>
        <w:rPr>
          <w:rFonts w:hint="eastAsia"/>
          <w:kern w:val="0"/>
          <w:lang w:val="zh-CN"/>
        </w:rPr>
        <w:t>2</w:t>
      </w:r>
      <w:r>
        <w:rPr>
          <w:rFonts w:hint="eastAsia"/>
          <w:kern w:val="0"/>
          <w:lang w:val="zh-CN"/>
        </w:rPr>
        <w:t>表，</w:t>
      </w:r>
      <w:r>
        <w:rPr>
          <w:rFonts w:hint="eastAsia"/>
          <w:kern w:val="0"/>
          <w:lang w:val="zh-CN"/>
        </w:rPr>
        <w:t>e2</w:t>
      </w:r>
      <w:r>
        <w:rPr>
          <w:rFonts w:hint="eastAsia"/>
          <w:kern w:val="0"/>
          <w:lang w:val="zh-CN"/>
        </w:rPr>
        <w:t>表结构与</w:t>
      </w:r>
      <w:r>
        <w:rPr>
          <w:rFonts w:hint="eastAsia"/>
          <w:kern w:val="0"/>
          <w:lang w:val="zh-CN"/>
        </w:rPr>
        <w:t>e</w:t>
      </w:r>
      <w:r>
        <w:rPr>
          <w:rFonts w:hint="eastAsia"/>
          <w:kern w:val="0"/>
          <w:lang w:val="zh-CN"/>
        </w:rPr>
        <w:t>相同。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有部门表</w:t>
      </w:r>
      <w:r>
        <w:rPr>
          <w:kern w:val="0"/>
          <w:lang w:val="zh-CN"/>
        </w:rPr>
        <w:t>d(d_id</w:t>
      </w:r>
      <w:r>
        <w:rPr>
          <w:rFonts w:hint="eastAsia"/>
          <w:kern w:val="0"/>
          <w:lang w:val="zh-CN"/>
        </w:rPr>
        <w:t>，</w:t>
      </w:r>
      <w:r>
        <w:rPr>
          <w:kern w:val="0"/>
          <w:lang w:val="zh-CN"/>
        </w:rPr>
        <w:t>d_name)</w:t>
      </w:r>
      <w:r>
        <w:rPr>
          <w:rFonts w:hint="eastAsia"/>
          <w:kern w:val="0"/>
          <w:lang w:val="zh-CN"/>
        </w:rPr>
        <w:t>，查询各部门所有员工信息</w:t>
      </w:r>
      <w:r>
        <w:rPr>
          <w:rFonts w:hint="eastAsia"/>
          <w:kern w:val="0"/>
          <w:lang w:val="zh-CN"/>
        </w:rPr>
        <w:t>(</w:t>
      </w:r>
      <w:r>
        <w:rPr>
          <w:rFonts w:hint="eastAsia"/>
          <w:kern w:val="0"/>
          <w:lang w:val="zh-CN"/>
        </w:rPr>
        <w:t>工号，姓名，部门名称</w:t>
      </w:r>
      <w:r>
        <w:rPr>
          <w:rFonts w:hint="eastAsia"/>
          <w:kern w:val="0"/>
          <w:lang w:val="zh-CN"/>
        </w:rPr>
        <w:t>)</w:t>
      </w:r>
      <w:r>
        <w:rPr>
          <w:rFonts w:hint="eastAsia"/>
          <w:kern w:val="0"/>
          <w:lang w:val="zh-CN"/>
        </w:rPr>
        <w:t>，相同部门员工要显示在一起，同一部门新参工的放在前面。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请统计各部门的员工数。</w:t>
      </w:r>
    </w:p>
    <w:p w:rsidR="001761C2" w:rsidRDefault="000278F4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查询各部门员工人</w:t>
      </w:r>
      <w:r w:rsidR="001761C2">
        <w:rPr>
          <w:rFonts w:hint="eastAsia"/>
          <w:kern w:val="0"/>
          <w:lang w:val="zh-CN"/>
        </w:rPr>
        <w:t>数超过</w:t>
      </w:r>
      <w:r w:rsidR="001761C2">
        <w:rPr>
          <w:rFonts w:hint="eastAsia"/>
          <w:kern w:val="0"/>
          <w:lang w:val="zh-CN"/>
        </w:rPr>
        <w:t>3</w:t>
      </w:r>
      <w:r w:rsidR="001761C2">
        <w:rPr>
          <w:rFonts w:hint="eastAsia"/>
          <w:kern w:val="0"/>
          <w:lang w:val="zh-CN"/>
        </w:rPr>
        <w:t>人及以上部门编号和名称。</w:t>
      </w:r>
    </w:p>
    <w:p w:rsidR="001761C2" w:rsidRDefault="001761C2" w:rsidP="001761C2">
      <w:pPr>
        <w:pStyle w:val="1"/>
        <w:rPr>
          <w:rFonts w:hint="eastAsia"/>
          <w:kern w:val="0"/>
          <w:lang w:val="zh-CN"/>
        </w:rPr>
      </w:pPr>
      <w:r>
        <w:rPr>
          <w:rFonts w:hint="eastAsia"/>
          <w:kern w:val="0"/>
          <w:lang w:val="zh-CN"/>
        </w:rPr>
        <w:t>查询人数最多的部门</w:t>
      </w:r>
    </w:p>
    <w:p w:rsidR="00E96145" w:rsidRDefault="001761C2" w:rsidP="001761C2">
      <w:pPr>
        <w:pStyle w:val="1"/>
        <w:rPr>
          <w:rFonts w:hint="eastAsia"/>
        </w:rPr>
      </w:pPr>
      <w:r>
        <w:rPr>
          <w:rFonts w:hint="eastAsia"/>
          <w:kern w:val="0"/>
          <w:lang w:val="zh-CN"/>
        </w:rPr>
        <w:t>查询没有员工的部门</w:t>
      </w:r>
    </w:p>
    <w:sectPr w:rsidR="00E96145" w:rsidSect="008E6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8A3" w:rsidRDefault="00A628A3">
      <w:r>
        <w:separator/>
      </w:r>
    </w:p>
  </w:endnote>
  <w:endnote w:type="continuationSeparator" w:id="1">
    <w:p w:rsidR="00A628A3" w:rsidRDefault="00A62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3A3" w:rsidRDefault="00D273A3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-22.1pt;margin-top:7.8pt;width:20.45pt;height:21pt;z-index:251658240;mso-wrap-style:none" filled="f" stroked="f">
          <v:textbox style="mso-fit-shape-to-text:t">
            <w:txbxContent>
              <w:p w:rsidR="00D273A3" w:rsidRPr="008320D1" w:rsidRDefault="00D273A3" w:rsidP="00A325DB">
                <w:pPr>
                  <w:pStyle w:val="a5"/>
                  <w:rPr>
                    <w:b/>
                    <w:sz w:val="24"/>
                    <w:szCs w:val="24"/>
                  </w:rPr>
                </w:pPr>
                <w:r w:rsidRPr="00D273A3">
                  <w:rPr>
                    <w:b/>
                    <w:sz w:val="24"/>
                    <w:szCs w:val="24"/>
                  </w:rPr>
                  <w:fldChar w:fldCharType="begin"/>
                </w:r>
                <w:r w:rsidRPr="00D273A3">
                  <w:rPr>
                    <w:b/>
                    <w:sz w:val="24"/>
                    <w:szCs w:val="24"/>
                  </w:rPr>
                  <w:instrText xml:space="preserve"> PAGE   \* MERGEFORMAT </w:instrText>
                </w:r>
                <w:r w:rsidRPr="00D273A3">
                  <w:rPr>
                    <w:b/>
                    <w:sz w:val="24"/>
                    <w:szCs w:val="24"/>
                  </w:rPr>
                  <w:fldChar w:fldCharType="separate"/>
                </w:r>
                <w:r w:rsidR="00D72F72" w:rsidRPr="00D72F72">
                  <w:rPr>
                    <w:b/>
                    <w:noProof/>
                    <w:sz w:val="24"/>
                    <w:szCs w:val="24"/>
                    <w:lang w:val="zh-CN"/>
                  </w:rPr>
                  <w:t>2</w:t>
                </w:r>
                <w:r w:rsidRPr="00D273A3">
                  <w:rPr>
                    <w:b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/>
        </v:shape>
      </w:pict>
    </w:r>
    <w:r w:rsidR="009472B9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6500" cy="10702290"/>
          <wp:effectExtent l="19050" t="0" r="6350" b="0"/>
          <wp:wrapNone/>
          <wp:docPr id="18" name="图片 18" descr="试题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试题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702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CE" w:rsidRPr="00AC2805" w:rsidRDefault="00F03FCE" w:rsidP="00AC2805">
    <w:pPr>
      <w:pStyle w:val="a5"/>
      <w:rPr>
        <w:sz w:val="24"/>
        <w:szCs w:val="24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17.6pt;margin-top:10.3pt;width:20.45pt;height:21pt;z-index:251656192;mso-wrap-style:none" filled="f" stroked="f">
          <v:textbox style="mso-fit-shape-to-text:t">
            <w:txbxContent>
              <w:p w:rsidR="00F03FCE" w:rsidRPr="00D06787" w:rsidRDefault="00F03FCE" w:rsidP="00F03FCE">
                <w:pPr>
                  <w:pStyle w:val="a5"/>
                  <w:rPr>
                    <w:b/>
                    <w:sz w:val="24"/>
                    <w:szCs w:val="24"/>
                  </w:rPr>
                </w:pPr>
                <w:r w:rsidRPr="00D06787">
                  <w:rPr>
                    <w:b/>
                    <w:sz w:val="24"/>
                    <w:szCs w:val="24"/>
                  </w:rPr>
                  <w:fldChar w:fldCharType="begin"/>
                </w:r>
                <w:r w:rsidRPr="00D06787">
                  <w:rPr>
                    <w:b/>
                    <w:sz w:val="24"/>
                    <w:szCs w:val="24"/>
                  </w:rPr>
                  <w:instrText xml:space="preserve"> PAGE   \* MERGEFORMAT </w:instrText>
                </w:r>
                <w:r w:rsidRPr="00D06787">
                  <w:rPr>
                    <w:b/>
                    <w:sz w:val="24"/>
                    <w:szCs w:val="24"/>
                  </w:rPr>
                  <w:fldChar w:fldCharType="separate"/>
                </w:r>
                <w:r w:rsidR="001761C2" w:rsidRPr="001761C2">
                  <w:rPr>
                    <w:b/>
                    <w:noProof/>
                    <w:sz w:val="24"/>
                    <w:szCs w:val="24"/>
                    <w:lang w:val="zh-CN"/>
                  </w:rPr>
                  <w:t>3</w:t>
                </w:r>
                <w:r w:rsidRPr="00D06787">
                  <w:rPr>
                    <w:b/>
                    <w:sz w:val="24"/>
                    <w:szCs w:val="24"/>
                  </w:rPr>
                  <w:fldChar w:fldCharType="end"/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45" w:rsidRDefault="00E9614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8A3" w:rsidRDefault="00A628A3">
      <w:r>
        <w:separator/>
      </w:r>
    </w:p>
  </w:footnote>
  <w:footnote w:type="continuationSeparator" w:id="1">
    <w:p w:rsidR="00A628A3" w:rsidRDefault="00A628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45" w:rsidRDefault="00E9614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FCE" w:rsidRDefault="009472B9" w:rsidP="00882799"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6500" cy="10702290"/>
          <wp:effectExtent l="19050" t="0" r="6350" b="0"/>
          <wp:wrapNone/>
          <wp:docPr id="15" name="图片 15" descr="试题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试题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702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C8F" w:rsidRDefault="00750C8F" w:rsidP="00750C8F"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0C"/>
    <w:multiLevelType w:val="hybridMultilevel"/>
    <w:tmpl w:val="7EB09F68"/>
    <w:lvl w:ilvl="0" w:tplc="48147B3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20B94"/>
    <w:multiLevelType w:val="hybridMultilevel"/>
    <w:tmpl w:val="6BAE7974"/>
    <w:lvl w:ilvl="0" w:tplc="73422E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594024"/>
    <w:multiLevelType w:val="hybridMultilevel"/>
    <w:tmpl w:val="D42EA37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8521BCD"/>
    <w:multiLevelType w:val="hybridMultilevel"/>
    <w:tmpl w:val="05D63F80"/>
    <w:lvl w:ilvl="0" w:tplc="BDD2B74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7B5130"/>
    <w:multiLevelType w:val="multilevel"/>
    <w:tmpl w:val="D42EA37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3853AF9"/>
    <w:multiLevelType w:val="hybridMultilevel"/>
    <w:tmpl w:val="21D44958"/>
    <w:lvl w:ilvl="0" w:tplc="1A80E04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5212EF"/>
    <w:multiLevelType w:val="hybridMultilevel"/>
    <w:tmpl w:val="7264E91E"/>
    <w:lvl w:ilvl="0" w:tplc="13A4D282">
      <w:start w:val="1"/>
      <w:numFmt w:val="decimal"/>
      <w:lvlText w:val="%1."/>
      <w:lvlJc w:val="left"/>
      <w:pPr>
        <w:ind w:left="52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833598"/>
    <w:multiLevelType w:val="hybridMultilevel"/>
    <w:tmpl w:val="C002BB06"/>
    <w:lvl w:ilvl="0" w:tplc="1A80E04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A2F3F48"/>
    <w:multiLevelType w:val="hybridMultilevel"/>
    <w:tmpl w:val="73B2DF9C"/>
    <w:lvl w:ilvl="0" w:tplc="D6309F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38373C"/>
    <w:multiLevelType w:val="hybridMultilevel"/>
    <w:tmpl w:val="0D724990"/>
    <w:lvl w:ilvl="0" w:tplc="9B467C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8A45B56"/>
    <w:multiLevelType w:val="hybridMultilevel"/>
    <w:tmpl w:val="63EE200A"/>
    <w:lvl w:ilvl="0" w:tplc="FB42C0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C22B12"/>
    <w:multiLevelType w:val="hybridMultilevel"/>
    <w:tmpl w:val="159E9424"/>
    <w:lvl w:ilvl="0" w:tplc="CA326D8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E72205"/>
    <w:multiLevelType w:val="hybridMultilevel"/>
    <w:tmpl w:val="43B6F164"/>
    <w:lvl w:ilvl="0" w:tplc="830250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956CBBA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E297CEA"/>
    <w:multiLevelType w:val="hybridMultilevel"/>
    <w:tmpl w:val="D504B3C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FF71B0B"/>
    <w:multiLevelType w:val="hybridMultilevel"/>
    <w:tmpl w:val="787C8E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3F1687"/>
    <w:multiLevelType w:val="hybridMultilevel"/>
    <w:tmpl w:val="CAC6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7A2662C"/>
    <w:multiLevelType w:val="hybridMultilevel"/>
    <w:tmpl w:val="DC121BD4"/>
    <w:lvl w:ilvl="0" w:tplc="3F5C1CAC">
      <w:start w:val="1"/>
      <w:numFmt w:val="upperLetter"/>
      <w:lvlText w:val="%1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BA893C6">
      <w:start w:val="1"/>
      <w:numFmt w:val="upperLetter"/>
      <w:lvlText w:val="%2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E1003C50">
      <w:start w:val="1"/>
      <w:numFmt w:val="decimal"/>
      <w:lvlText w:val="%3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9"/>
  </w:num>
  <w:num w:numId="5">
    <w:abstractNumId w:val="14"/>
  </w:num>
  <w:num w:numId="6">
    <w:abstractNumId w:val="7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8"/>
  </w:num>
  <w:num w:numId="12">
    <w:abstractNumId w:val="10"/>
  </w:num>
  <w:num w:numId="13">
    <w:abstractNumId w:val="3"/>
  </w:num>
  <w:num w:numId="14">
    <w:abstractNumId w:val="13"/>
  </w:num>
  <w:num w:numId="15">
    <w:abstractNumId w:val="0"/>
  </w:num>
  <w:num w:numId="16">
    <w:abstractNumId w:val="11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5"/>
  </w:num>
  <w:num w:numId="20">
    <w:abstractNumId w:val="6"/>
  </w:num>
  <w:num w:numId="21">
    <w:abstractNumId w:val="1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38D"/>
    <w:rsid w:val="00004043"/>
    <w:rsid w:val="00005690"/>
    <w:rsid w:val="00007705"/>
    <w:rsid w:val="000236A1"/>
    <w:rsid w:val="00026C6C"/>
    <w:rsid w:val="000278F4"/>
    <w:rsid w:val="00027F30"/>
    <w:rsid w:val="00031E6A"/>
    <w:rsid w:val="00040203"/>
    <w:rsid w:val="00045450"/>
    <w:rsid w:val="00052021"/>
    <w:rsid w:val="00064AAB"/>
    <w:rsid w:val="000671E7"/>
    <w:rsid w:val="00067782"/>
    <w:rsid w:val="0008119C"/>
    <w:rsid w:val="000835E3"/>
    <w:rsid w:val="000844CC"/>
    <w:rsid w:val="00085199"/>
    <w:rsid w:val="000851FF"/>
    <w:rsid w:val="000907E8"/>
    <w:rsid w:val="00090992"/>
    <w:rsid w:val="00095768"/>
    <w:rsid w:val="00095E18"/>
    <w:rsid w:val="00097944"/>
    <w:rsid w:val="000A0BE6"/>
    <w:rsid w:val="000B44C7"/>
    <w:rsid w:val="000C038F"/>
    <w:rsid w:val="000C6456"/>
    <w:rsid w:val="000C6858"/>
    <w:rsid w:val="000C76FC"/>
    <w:rsid w:val="000D07C7"/>
    <w:rsid w:val="000D1831"/>
    <w:rsid w:val="000D484B"/>
    <w:rsid w:val="000D788C"/>
    <w:rsid w:val="000E1A8F"/>
    <w:rsid w:val="000E2631"/>
    <w:rsid w:val="000E41EA"/>
    <w:rsid w:val="000E5474"/>
    <w:rsid w:val="000E5D52"/>
    <w:rsid w:val="000F270E"/>
    <w:rsid w:val="000F3CD4"/>
    <w:rsid w:val="000F5AAB"/>
    <w:rsid w:val="00100D1C"/>
    <w:rsid w:val="00106AA8"/>
    <w:rsid w:val="00106CFB"/>
    <w:rsid w:val="0011028A"/>
    <w:rsid w:val="00113C9D"/>
    <w:rsid w:val="00120A35"/>
    <w:rsid w:val="00120DBA"/>
    <w:rsid w:val="001262FE"/>
    <w:rsid w:val="0013222B"/>
    <w:rsid w:val="001337E2"/>
    <w:rsid w:val="00135762"/>
    <w:rsid w:val="001534A9"/>
    <w:rsid w:val="0015700D"/>
    <w:rsid w:val="0015743B"/>
    <w:rsid w:val="001577E5"/>
    <w:rsid w:val="0016080A"/>
    <w:rsid w:val="00160D3C"/>
    <w:rsid w:val="00167394"/>
    <w:rsid w:val="0017545A"/>
    <w:rsid w:val="001761C2"/>
    <w:rsid w:val="00190D20"/>
    <w:rsid w:val="00191FD3"/>
    <w:rsid w:val="00193DBF"/>
    <w:rsid w:val="00194023"/>
    <w:rsid w:val="00196D3B"/>
    <w:rsid w:val="001B29E7"/>
    <w:rsid w:val="001B2ACE"/>
    <w:rsid w:val="001B59AA"/>
    <w:rsid w:val="001C0EFD"/>
    <w:rsid w:val="001D22D4"/>
    <w:rsid w:val="001D2FCC"/>
    <w:rsid w:val="001D5821"/>
    <w:rsid w:val="001D6F24"/>
    <w:rsid w:val="001F295F"/>
    <w:rsid w:val="001F3087"/>
    <w:rsid w:val="001F38A3"/>
    <w:rsid w:val="001F4699"/>
    <w:rsid w:val="0020709C"/>
    <w:rsid w:val="00207AA4"/>
    <w:rsid w:val="00210513"/>
    <w:rsid w:val="0021231C"/>
    <w:rsid w:val="0021300E"/>
    <w:rsid w:val="00216826"/>
    <w:rsid w:val="00217E40"/>
    <w:rsid w:val="00220151"/>
    <w:rsid w:val="0022038D"/>
    <w:rsid w:val="00224657"/>
    <w:rsid w:val="00226A3F"/>
    <w:rsid w:val="00227023"/>
    <w:rsid w:val="00230DAA"/>
    <w:rsid w:val="002378EF"/>
    <w:rsid w:val="00237A65"/>
    <w:rsid w:val="00241659"/>
    <w:rsid w:val="00241D90"/>
    <w:rsid w:val="00244639"/>
    <w:rsid w:val="00245BFB"/>
    <w:rsid w:val="00255A30"/>
    <w:rsid w:val="00256270"/>
    <w:rsid w:val="002605B2"/>
    <w:rsid w:val="00267569"/>
    <w:rsid w:val="00267A72"/>
    <w:rsid w:val="00267C88"/>
    <w:rsid w:val="00271A07"/>
    <w:rsid w:val="0027612B"/>
    <w:rsid w:val="0028099B"/>
    <w:rsid w:val="00294F33"/>
    <w:rsid w:val="00295A71"/>
    <w:rsid w:val="002A45AA"/>
    <w:rsid w:val="002A6C51"/>
    <w:rsid w:val="002B06FE"/>
    <w:rsid w:val="002B3863"/>
    <w:rsid w:val="002B3BE5"/>
    <w:rsid w:val="002C1D94"/>
    <w:rsid w:val="002C46FD"/>
    <w:rsid w:val="002C5AB2"/>
    <w:rsid w:val="002D35D7"/>
    <w:rsid w:val="002E0154"/>
    <w:rsid w:val="002E2B1A"/>
    <w:rsid w:val="002E3FE3"/>
    <w:rsid w:val="002F30F6"/>
    <w:rsid w:val="002F7BB0"/>
    <w:rsid w:val="0030239F"/>
    <w:rsid w:val="00305B67"/>
    <w:rsid w:val="00310574"/>
    <w:rsid w:val="0031394C"/>
    <w:rsid w:val="003160C6"/>
    <w:rsid w:val="0032426B"/>
    <w:rsid w:val="00325894"/>
    <w:rsid w:val="00325C43"/>
    <w:rsid w:val="0033152C"/>
    <w:rsid w:val="00333A37"/>
    <w:rsid w:val="0034042D"/>
    <w:rsid w:val="00341B43"/>
    <w:rsid w:val="00345AEE"/>
    <w:rsid w:val="00347B59"/>
    <w:rsid w:val="00350254"/>
    <w:rsid w:val="003517C6"/>
    <w:rsid w:val="00354D97"/>
    <w:rsid w:val="00355DA0"/>
    <w:rsid w:val="003573EC"/>
    <w:rsid w:val="00361AC7"/>
    <w:rsid w:val="003668FE"/>
    <w:rsid w:val="00370DF3"/>
    <w:rsid w:val="0037439A"/>
    <w:rsid w:val="003764BB"/>
    <w:rsid w:val="003765A1"/>
    <w:rsid w:val="003804D6"/>
    <w:rsid w:val="00382A70"/>
    <w:rsid w:val="00386B1F"/>
    <w:rsid w:val="003933E4"/>
    <w:rsid w:val="0039384E"/>
    <w:rsid w:val="003941B5"/>
    <w:rsid w:val="0039723B"/>
    <w:rsid w:val="003A00FF"/>
    <w:rsid w:val="003A5135"/>
    <w:rsid w:val="003A6456"/>
    <w:rsid w:val="003A69D2"/>
    <w:rsid w:val="003A725A"/>
    <w:rsid w:val="003B3C51"/>
    <w:rsid w:val="003B3DBD"/>
    <w:rsid w:val="003B4175"/>
    <w:rsid w:val="003C42A9"/>
    <w:rsid w:val="003C5913"/>
    <w:rsid w:val="003C6A06"/>
    <w:rsid w:val="003C6D04"/>
    <w:rsid w:val="003D0974"/>
    <w:rsid w:val="003E00FC"/>
    <w:rsid w:val="003E0956"/>
    <w:rsid w:val="003E0BDB"/>
    <w:rsid w:val="003E21B3"/>
    <w:rsid w:val="003E4C10"/>
    <w:rsid w:val="003F10A2"/>
    <w:rsid w:val="003F3149"/>
    <w:rsid w:val="003F6A49"/>
    <w:rsid w:val="00403DB6"/>
    <w:rsid w:val="004130A2"/>
    <w:rsid w:val="00417BCC"/>
    <w:rsid w:val="00424881"/>
    <w:rsid w:val="00426DEC"/>
    <w:rsid w:val="00427A99"/>
    <w:rsid w:val="0043145A"/>
    <w:rsid w:val="00433D01"/>
    <w:rsid w:val="00443B98"/>
    <w:rsid w:val="00455C7A"/>
    <w:rsid w:val="00461A96"/>
    <w:rsid w:val="00461B9F"/>
    <w:rsid w:val="00461C36"/>
    <w:rsid w:val="00466AB8"/>
    <w:rsid w:val="00466C8E"/>
    <w:rsid w:val="004706FF"/>
    <w:rsid w:val="00472109"/>
    <w:rsid w:val="00473D79"/>
    <w:rsid w:val="00476F68"/>
    <w:rsid w:val="00481841"/>
    <w:rsid w:val="00482F3F"/>
    <w:rsid w:val="004838C2"/>
    <w:rsid w:val="00490B9C"/>
    <w:rsid w:val="0049192F"/>
    <w:rsid w:val="00492ED7"/>
    <w:rsid w:val="004A02A0"/>
    <w:rsid w:val="004A175A"/>
    <w:rsid w:val="004A1FAF"/>
    <w:rsid w:val="004A3219"/>
    <w:rsid w:val="004A378F"/>
    <w:rsid w:val="004A507C"/>
    <w:rsid w:val="004A5A9A"/>
    <w:rsid w:val="004B1F32"/>
    <w:rsid w:val="004B5548"/>
    <w:rsid w:val="004C3518"/>
    <w:rsid w:val="004C3BCC"/>
    <w:rsid w:val="004C6E53"/>
    <w:rsid w:val="004C7A29"/>
    <w:rsid w:val="004D1ED0"/>
    <w:rsid w:val="004D4C0D"/>
    <w:rsid w:val="004E0205"/>
    <w:rsid w:val="004E4920"/>
    <w:rsid w:val="004E5235"/>
    <w:rsid w:val="004E5336"/>
    <w:rsid w:val="004E63D5"/>
    <w:rsid w:val="004E6D37"/>
    <w:rsid w:val="004F54D0"/>
    <w:rsid w:val="005003FA"/>
    <w:rsid w:val="00502945"/>
    <w:rsid w:val="00503FDF"/>
    <w:rsid w:val="005127A4"/>
    <w:rsid w:val="0051355B"/>
    <w:rsid w:val="00521602"/>
    <w:rsid w:val="00531EC7"/>
    <w:rsid w:val="005331EA"/>
    <w:rsid w:val="00534C4E"/>
    <w:rsid w:val="0053629A"/>
    <w:rsid w:val="00537CE5"/>
    <w:rsid w:val="00540E62"/>
    <w:rsid w:val="00541D35"/>
    <w:rsid w:val="00542B8B"/>
    <w:rsid w:val="0054303E"/>
    <w:rsid w:val="00545F3C"/>
    <w:rsid w:val="00550B85"/>
    <w:rsid w:val="00550CFE"/>
    <w:rsid w:val="0055150C"/>
    <w:rsid w:val="0055209B"/>
    <w:rsid w:val="00560001"/>
    <w:rsid w:val="0056029C"/>
    <w:rsid w:val="00573A0A"/>
    <w:rsid w:val="00577415"/>
    <w:rsid w:val="00580585"/>
    <w:rsid w:val="00582AB8"/>
    <w:rsid w:val="00586094"/>
    <w:rsid w:val="0059070C"/>
    <w:rsid w:val="00592EAD"/>
    <w:rsid w:val="005948F3"/>
    <w:rsid w:val="005A2A8B"/>
    <w:rsid w:val="005B29D9"/>
    <w:rsid w:val="005B4166"/>
    <w:rsid w:val="005B51C1"/>
    <w:rsid w:val="005C76F8"/>
    <w:rsid w:val="005D072C"/>
    <w:rsid w:val="005D0BEA"/>
    <w:rsid w:val="005D1987"/>
    <w:rsid w:val="005D1FC0"/>
    <w:rsid w:val="005D2A8B"/>
    <w:rsid w:val="005D4C0B"/>
    <w:rsid w:val="005D52D4"/>
    <w:rsid w:val="005D6E9A"/>
    <w:rsid w:val="005E1038"/>
    <w:rsid w:val="005E59C7"/>
    <w:rsid w:val="005E5CB6"/>
    <w:rsid w:val="005F75F7"/>
    <w:rsid w:val="006001D7"/>
    <w:rsid w:val="006122C1"/>
    <w:rsid w:val="006173D1"/>
    <w:rsid w:val="00617FAF"/>
    <w:rsid w:val="00622C78"/>
    <w:rsid w:val="00630387"/>
    <w:rsid w:val="006307D7"/>
    <w:rsid w:val="00632AC2"/>
    <w:rsid w:val="00641019"/>
    <w:rsid w:val="00642F5E"/>
    <w:rsid w:val="00646091"/>
    <w:rsid w:val="00646759"/>
    <w:rsid w:val="00646E50"/>
    <w:rsid w:val="00647C71"/>
    <w:rsid w:val="006505DA"/>
    <w:rsid w:val="006512BE"/>
    <w:rsid w:val="00655B3D"/>
    <w:rsid w:val="0066570C"/>
    <w:rsid w:val="00671FD5"/>
    <w:rsid w:val="00676EDD"/>
    <w:rsid w:val="00680BE8"/>
    <w:rsid w:val="00685AC5"/>
    <w:rsid w:val="006924D3"/>
    <w:rsid w:val="0069318A"/>
    <w:rsid w:val="0069664A"/>
    <w:rsid w:val="006976F1"/>
    <w:rsid w:val="006A0F7F"/>
    <w:rsid w:val="006A194E"/>
    <w:rsid w:val="006A1FA8"/>
    <w:rsid w:val="006A434A"/>
    <w:rsid w:val="006B33CB"/>
    <w:rsid w:val="006B7075"/>
    <w:rsid w:val="006B7E56"/>
    <w:rsid w:val="006C1D16"/>
    <w:rsid w:val="006C7D19"/>
    <w:rsid w:val="006D6A82"/>
    <w:rsid w:val="006E25FF"/>
    <w:rsid w:val="00702A27"/>
    <w:rsid w:val="00705030"/>
    <w:rsid w:val="00705C77"/>
    <w:rsid w:val="00705F85"/>
    <w:rsid w:val="00706905"/>
    <w:rsid w:val="007161B2"/>
    <w:rsid w:val="00717A6A"/>
    <w:rsid w:val="00720875"/>
    <w:rsid w:val="007232B1"/>
    <w:rsid w:val="00735AD5"/>
    <w:rsid w:val="0073792B"/>
    <w:rsid w:val="00745F38"/>
    <w:rsid w:val="00750848"/>
    <w:rsid w:val="00750C8F"/>
    <w:rsid w:val="007520E3"/>
    <w:rsid w:val="00752676"/>
    <w:rsid w:val="00753F3A"/>
    <w:rsid w:val="007550B1"/>
    <w:rsid w:val="007565A7"/>
    <w:rsid w:val="007605F6"/>
    <w:rsid w:val="007611A2"/>
    <w:rsid w:val="007646CE"/>
    <w:rsid w:val="007674A2"/>
    <w:rsid w:val="0077128C"/>
    <w:rsid w:val="00780839"/>
    <w:rsid w:val="00782445"/>
    <w:rsid w:val="00783235"/>
    <w:rsid w:val="00784EB7"/>
    <w:rsid w:val="0078724A"/>
    <w:rsid w:val="0079292D"/>
    <w:rsid w:val="007A0116"/>
    <w:rsid w:val="007A4AB6"/>
    <w:rsid w:val="007A5794"/>
    <w:rsid w:val="007A5F40"/>
    <w:rsid w:val="007A675A"/>
    <w:rsid w:val="007D377E"/>
    <w:rsid w:val="007D78E5"/>
    <w:rsid w:val="007E0718"/>
    <w:rsid w:val="007E16FA"/>
    <w:rsid w:val="007E3F90"/>
    <w:rsid w:val="007E6940"/>
    <w:rsid w:val="007F2CD5"/>
    <w:rsid w:val="007F5731"/>
    <w:rsid w:val="00802FA8"/>
    <w:rsid w:val="008060E5"/>
    <w:rsid w:val="00807E56"/>
    <w:rsid w:val="00815057"/>
    <w:rsid w:val="0081673A"/>
    <w:rsid w:val="00816862"/>
    <w:rsid w:val="00816C58"/>
    <w:rsid w:val="00821025"/>
    <w:rsid w:val="00826D3C"/>
    <w:rsid w:val="008308F7"/>
    <w:rsid w:val="00831442"/>
    <w:rsid w:val="008330FC"/>
    <w:rsid w:val="0083484E"/>
    <w:rsid w:val="008366E1"/>
    <w:rsid w:val="008408AB"/>
    <w:rsid w:val="00843A0F"/>
    <w:rsid w:val="0084657C"/>
    <w:rsid w:val="0085461A"/>
    <w:rsid w:val="00857D57"/>
    <w:rsid w:val="0087157B"/>
    <w:rsid w:val="00875EDC"/>
    <w:rsid w:val="00880563"/>
    <w:rsid w:val="00882799"/>
    <w:rsid w:val="008861A9"/>
    <w:rsid w:val="00890CF5"/>
    <w:rsid w:val="00895774"/>
    <w:rsid w:val="008A4487"/>
    <w:rsid w:val="008A6E86"/>
    <w:rsid w:val="008B21F6"/>
    <w:rsid w:val="008B3520"/>
    <w:rsid w:val="008C0BDB"/>
    <w:rsid w:val="008C4193"/>
    <w:rsid w:val="008D125A"/>
    <w:rsid w:val="008D1942"/>
    <w:rsid w:val="008D1AD6"/>
    <w:rsid w:val="008D39F5"/>
    <w:rsid w:val="008D5786"/>
    <w:rsid w:val="008D7752"/>
    <w:rsid w:val="008E1BF3"/>
    <w:rsid w:val="008E68FF"/>
    <w:rsid w:val="008F327E"/>
    <w:rsid w:val="008F5BB3"/>
    <w:rsid w:val="008F5FA4"/>
    <w:rsid w:val="0090226D"/>
    <w:rsid w:val="00902473"/>
    <w:rsid w:val="0090343A"/>
    <w:rsid w:val="00904B08"/>
    <w:rsid w:val="0090503F"/>
    <w:rsid w:val="00905305"/>
    <w:rsid w:val="009065CE"/>
    <w:rsid w:val="00907B99"/>
    <w:rsid w:val="00910590"/>
    <w:rsid w:val="0091242E"/>
    <w:rsid w:val="00912635"/>
    <w:rsid w:val="009151BB"/>
    <w:rsid w:val="009207EB"/>
    <w:rsid w:val="00921133"/>
    <w:rsid w:val="009223C5"/>
    <w:rsid w:val="00931335"/>
    <w:rsid w:val="00931541"/>
    <w:rsid w:val="0093607E"/>
    <w:rsid w:val="00943762"/>
    <w:rsid w:val="0094496C"/>
    <w:rsid w:val="0094605F"/>
    <w:rsid w:val="00946C03"/>
    <w:rsid w:val="009472B9"/>
    <w:rsid w:val="00950601"/>
    <w:rsid w:val="0095095D"/>
    <w:rsid w:val="00951A0F"/>
    <w:rsid w:val="00953CB7"/>
    <w:rsid w:val="009562F5"/>
    <w:rsid w:val="0095736E"/>
    <w:rsid w:val="009647B9"/>
    <w:rsid w:val="00967155"/>
    <w:rsid w:val="00971C58"/>
    <w:rsid w:val="0097265E"/>
    <w:rsid w:val="00972F20"/>
    <w:rsid w:val="00983522"/>
    <w:rsid w:val="00987046"/>
    <w:rsid w:val="009907B3"/>
    <w:rsid w:val="009909D1"/>
    <w:rsid w:val="00996EF9"/>
    <w:rsid w:val="009B0328"/>
    <w:rsid w:val="009B2309"/>
    <w:rsid w:val="009B2763"/>
    <w:rsid w:val="009B68EC"/>
    <w:rsid w:val="009B79C0"/>
    <w:rsid w:val="009D0384"/>
    <w:rsid w:val="009D22A6"/>
    <w:rsid w:val="009D245E"/>
    <w:rsid w:val="009D7659"/>
    <w:rsid w:val="009E0DA8"/>
    <w:rsid w:val="009E18E3"/>
    <w:rsid w:val="009E1F9F"/>
    <w:rsid w:val="009E77D4"/>
    <w:rsid w:val="009F2AD3"/>
    <w:rsid w:val="009F2CB5"/>
    <w:rsid w:val="009F6E17"/>
    <w:rsid w:val="00A07BAB"/>
    <w:rsid w:val="00A10744"/>
    <w:rsid w:val="00A1100F"/>
    <w:rsid w:val="00A11A86"/>
    <w:rsid w:val="00A12538"/>
    <w:rsid w:val="00A1321B"/>
    <w:rsid w:val="00A154B7"/>
    <w:rsid w:val="00A15556"/>
    <w:rsid w:val="00A1617F"/>
    <w:rsid w:val="00A16308"/>
    <w:rsid w:val="00A16E9E"/>
    <w:rsid w:val="00A205F1"/>
    <w:rsid w:val="00A27AEB"/>
    <w:rsid w:val="00A3012B"/>
    <w:rsid w:val="00A301EC"/>
    <w:rsid w:val="00A325DB"/>
    <w:rsid w:val="00A41502"/>
    <w:rsid w:val="00A438C5"/>
    <w:rsid w:val="00A47526"/>
    <w:rsid w:val="00A51D76"/>
    <w:rsid w:val="00A55E73"/>
    <w:rsid w:val="00A5733D"/>
    <w:rsid w:val="00A57442"/>
    <w:rsid w:val="00A6223D"/>
    <w:rsid w:val="00A628A3"/>
    <w:rsid w:val="00A652E2"/>
    <w:rsid w:val="00A67389"/>
    <w:rsid w:val="00A709DB"/>
    <w:rsid w:val="00A71A65"/>
    <w:rsid w:val="00A72457"/>
    <w:rsid w:val="00A74D55"/>
    <w:rsid w:val="00A80033"/>
    <w:rsid w:val="00A8259E"/>
    <w:rsid w:val="00A90581"/>
    <w:rsid w:val="00A933C4"/>
    <w:rsid w:val="00A94F0A"/>
    <w:rsid w:val="00A95AE2"/>
    <w:rsid w:val="00AA1976"/>
    <w:rsid w:val="00AB4B30"/>
    <w:rsid w:val="00AB6CD3"/>
    <w:rsid w:val="00AB7887"/>
    <w:rsid w:val="00AB7C45"/>
    <w:rsid w:val="00AC2805"/>
    <w:rsid w:val="00AC417A"/>
    <w:rsid w:val="00AC6CA0"/>
    <w:rsid w:val="00AC724D"/>
    <w:rsid w:val="00AC7ABD"/>
    <w:rsid w:val="00AD1241"/>
    <w:rsid w:val="00AD2A3C"/>
    <w:rsid w:val="00AD371A"/>
    <w:rsid w:val="00AD3CE7"/>
    <w:rsid w:val="00AE3E99"/>
    <w:rsid w:val="00AE67DE"/>
    <w:rsid w:val="00AF1E03"/>
    <w:rsid w:val="00AF4FB7"/>
    <w:rsid w:val="00B04C05"/>
    <w:rsid w:val="00B1161F"/>
    <w:rsid w:val="00B13399"/>
    <w:rsid w:val="00B13C41"/>
    <w:rsid w:val="00B150CD"/>
    <w:rsid w:val="00B153DD"/>
    <w:rsid w:val="00B26230"/>
    <w:rsid w:val="00B271B7"/>
    <w:rsid w:val="00B349AA"/>
    <w:rsid w:val="00B35F31"/>
    <w:rsid w:val="00B361EE"/>
    <w:rsid w:val="00B362AE"/>
    <w:rsid w:val="00B41F79"/>
    <w:rsid w:val="00B4249B"/>
    <w:rsid w:val="00B549E6"/>
    <w:rsid w:val="00B555E9"/>
    <w:rsid w:val="00B6424B"/>
    <w:rsid w:val="00B70005"/>
    <w:rsid w:val="00B7244B"/>
    <w:rsid w:val="00B760BE"/>
    <w:rsid w:val="00B91989"/>
    <w:rsid w:val="00B91E2D"/>
    <w:rsid w:val="00B9484C"/>
    <w:rsid w:val="00BA1F1C"/>
    <w:rsid w:val="00BB16A5"/>
    <w:rsid w:val="00BC1CBC"/>
    <w:rsid w:val="00BC1F02"/>
    <w:rsid w:val="00BC54B0"/>
    <w:rsid w:val="00BD1515"/>
    <w:rsid w:val="00BD27AA"/>
    <w:rsid w:val="00BD7307"/>
    <w:rsid w:val="00BE63AD"/>
    <w:rsid w:val="00BE74B2"/>
    <w:rsid w:val="00BE7D5B"/>
    <w:rsid w:val="00BF16A9"/>
    <w:rsid w:val="00BF6D21"/>
    <w:rsid w:val="00BF7B00"/>
    <w:rsid w:val="00C148E0"/>
    <w:rsid w:val="00C16BB3"/>
    <w:rsid w:val="00C16D3E"/>
    <w:rsid w:val="00C1725A"/>
    <w:rsid w:val="00C22AE8"/>
    <w:rsid w:val="00C26F0A"/>
    <w:rsid w:val="00C312A0"/>
    <w:rsid w:val="00C34392"/>
    <w:rsid w:val="00C347CC"/>
    <w:rsid w:val="00C34D48"/>
    <w:rsid w:val="00C4356C"/>
    <w:rsid w:val="00C47FEF"/>
    <w:rsid w:val="00C52732"/>
    <w:rsid w:val="00C534F1"/>
    <w:rsid w:val="00C57DE5"/>
    <w:rsid w:val="00C61192"/>
    <w:rsid w:val="00C623BB"/>
    <w:rsid w:val="00C67999"/>
    <w:rsid w:val="00C7188C"/>
    <w:rsid w:val="00C75E74"/>
    <w:rsid w:val="00C80AEE"/>
    <w:rsid w:val="00C820E4"/>
    <w:rsid w:val="00C82A3C"/>
    <w:rsid w:val="00C84B55"/>
    <w:rsid w:val="00C84D7F"/>
    <w:rsid w:val="00C85123"/>
    <w:rsid w:val="00C87146"/>
    <w:rsid w:val="00C92DD8"/>
    <w:rsid w:val="00C938E2"/>
    <w:rsid w:val="00C96874"/>
    <w:rsid w:val="00CA2E84"/>
    <w:rsid w:val="00CA3140"/>
    <w:rsid w:val="00CB2959"/>
    <w:rsid w:val="00CB6C05"/>
    <w:rsid w:val="00CC27B0"/>
    <w:rsid w:val="00CC6741"/>
    <w:rsid w:val="00CC69AB"/>
    <w:rsid w:val="00CC7F49"/>
    <w:rsid w:val="00CD06CB"/>
    <w:rsid w:val="00CD0C66"/>
    <w:rsid w:val="00CD221C"/>
    <w:rsid w:val="00CD329B"/>
    <w:rsid w:val="00CD59FC"/>
    <w:rsid w:val="00CD6C93"/>
    <w:rsid w:val="00CD7BE8"/>
    <w:rsid w:val="00CE37B7"/>
    <w:rsid w:val="00CF2726"/>
    <w:rsid w:val="00CF5B1A"/>
    <w:rsid w:val="00D06787"/>
    <w:rsid w:val="00D120BE"/>
    <w:rsid w:val="00D20B2D"/>
    <w:rsid w:val="00D217E1"/>
    <w:rsid w:val="00D23A86"/>
    <w:rsid w:val="00D24EE0"/>
    <w:rsid w:val="00D26736"/>
    <w:rsid w:val="00D273A3"/>
    <w:rsid w:val="00D35FF7"/>
    <w:rsid w:val="00D40381"/>
    <w:rsid w:val="00D47537"/>
    <w:rsid w:val="00D51D35"/>
    <w:rsid w:val="00D55074"/>
    <w:rsid w:val="00D56A2E"/>
    <w:rsid w:val="00D56F12"/>
    <w:rsid w:val="00D64210"/>
    <w:rsid w:val="00D651F3"/>
    <w:rsid w:val="00D655DD"/>
    <w:rsid w:val="00D72F72"/>
    <w:rsid w:val="00D77E87"/>
    <w:rsid w:val="00D81E91"/>
    <w:rsid w:val="00D85B9F"/>
    <w:rsid w:val="00D86903"/>
    <w:rsid w:val="00D87654"/>
    <w:rsid w:val="00D87B27"/>
    <w:rsid w:val="00D905E4"/>
    <w:rsid w:val="00D9114E"/>
    <w:rsid w:val="00D93072"/>
    <w:rsid w:val="00DA48E7"/>
    <w:rsid w:val="00DB02FB"/>
    <w:rsid w:val="00DB2EC5"/>
    <w:rsid w:val="00DB63FF"/>
    <w:rsid w:val="00DC00FB"/>
    <w:rsid w:val="00DC18B7"/>
    <w:rsid w:val="00DC4EB2"/>
    <w:rsid w:val="00DC5BB9"/>
    <w:rsid w:val="00DC7559"/>
    <w:rsid w:val="00DD0FEF"/>
    <w:rsid w:val="00DD154C"/>
    <w:rsid w:val="00DD2BE1"/>
    <w:rsid w:val="00DD4768"/>
    <w:rsid w:val="00DD4C35"/>
    <w:rsid w:val="00DD5B76"/>
    <w:rsid w:val="00DE12F5"/>
    <w:rsid w:val="00DE1638"/>
    <w:rsid w:val="00DE1CD1"/>
    <w:rsid w:val="00DE2DAE"/>
    <w:rsid w:val="00DE544A"/>
    <w:rsid w:val="00DE5A44"/>
    <w:rsid w:val="00DF4B6D"/>
    <w:rsid w:val="00DF6622"/>
    <w:rsid w:val="00E0449A"/>
    <w:rsid w:val="00E0519D"/>
    <w:rsid w:val="00E106DF"/>
    <w:rsid w:val="00E10A4D"/>
    <w:rsid w:val="00E1266D"/>
    <w:rsid w:val="00E12EE3"/>
    <w:rsid w:val="00E14FE6"/>
    <w:rsid w:val="00E17126"/>
    <w:rsid w:val="00E17223"/>
    <w:rsid w:val="00E273BB"/>
    <w:rsid w:val="00E32E10"/>
    <w:rsid w:val="00E33DAE"/>
    <w:rsid w:val="00E35AF6"/>
    <w:rsid w:val="00E41057"/>
    <w:rsid w:val="00E5003F"/>
    <w:rsid w:val="00E5590A"/>
    <w:rsid w:val="00E56CA8"/>
    <w:rsid w:val="00E61F40"/>
    <w:rsid w:val="00E62BDF"/>
    <w:rsid w:val="00E646A0"/>
    <w:rsid w:val="00E66304"/>
    <w:rsid w:val="00E67F89"/>
    <w:rsid w:val="00E721A1"/>
    <w:rsid w:val="00E753F4"/>
    <w:rsid w:val="00E765F6"/>
    <w:rsid w:val="00E8006E"/>
    <w:rsid w:val="00E83F84"/>
    <w:rsid w:val="00E84004"/>
    <w:rsid w:val="00E856BD"/>
    <w:rsid w:val="00E9095B"/>
    <w:rsid w:val="00E914A2"/>
    <w:rsid w:val="00E95998"/>
    <w:rsid w:val="00E96145"/>
    <w:rsid w:val="00EA0490"/>
    <w:rsid w:val="00EA05A2"/>
    <w:rsid w:val="00EA15AD"/>
    <w:rsid w:val="00EA7C9C"/>
    <w:rsid w:val="00EB61A0"/>
    <w:rsid w:val="00EC4E44"/>
    <w:rsid w:val="00EC640A"/>
    <w:rsid w:val="00EC7213"/>
    <w:rsid w:val="00ED4DE7"/>
    <w:rsid w:val="00ED635B"/>
    <w:rsid w:val="00EE0C71"/>
    <w:rsid w:val="00EE102E"/>
    <w:rsid w:val="00EE10E8"/>
    <w:rsid w:val="00EE3501"/>
    <w:rsid w:val="00EF587B"/>
    <w:rsid w:val="00EF6CEF"/>
    <w:rsid w:val="00F01D24"/>
    <w:rsid w:val="00F03FCE"/>
    <w:rsid w:val="00F05FCD"/>
    <w:rsid w:val="00F11CB3"/>
    <w:rsid w:val="00F26D28"/>
    <w:rsid w:val="00F273A0"/>
    <w:rsid w:val="00F315DD"/>
    <w:rsid w:val="00F33537"/>
    <w:rsid w:val="00F34487"/>
    <w:rsid w:val="00F36B0A"/>
    <w:rsid w:val="00F37690"/>
    <w:rsid w:val="00F40DF2"/>
    <w:rsid w:val="00F432B5"/>
    <w:rsid w:val="00F4337C"/>
    <w:rsid w:val="00F445BE"/>
    <w:rsid w:val="00F4561D"/>
    <w:rsid w:val="00F51081"/>
    <w:rsid w:val="00F535C9"/>
    <w:rsid w:val="00F552AC"/>
    <w:rsid w:val="00F55E21"/>
    <w:rsid w:val="00F60C8E"/>
    <w:rsid w:val="00F61A41"/>
    <w:rsid w:val="00F63B8D"/>
    <w:rsid w:val="00F64FDC"/>
    <w:rsid w:val="00F66169"/>
    <w:rsid w:val="00F67249"/>
    <w:rsid w:val="00F71B50"/>
    <w:rsid w:val="00F779CF"/>
    <w:rsid w:val="00F81FC7"/>
    <w:rsid w:val="00F84B52"/>
    <w:rsid w:val="00F8591B"/>
    <w:rsid w:val="00F97F17"/>
    <w:rsid w:val="00FA1A76"/>
    <w:rsid w:val="00FA57AC"/>
    <w:rsid w:val="00FA5EDF"/>
    <w:rsid w:val="00FB0324"/>
    <w:rsid w:val="00FB0F0F"/>
    <w:rsid w:val="00FB12E8"/>
    <w:rsid w:val="00FB20E1"/>
    <w:rsid w:val="00FC418A"/>
    <w:rsid w:val="00FC522B"/>
    <w:rsid w:val="00FD0998"/>
    <w:rsid w:val="00FD40ED"/>
    <w:rsid w:val="00FE16E2"/>
    <w:rsid w:val="00FE3F21"/>
    <w:rsid w:val="00FE5F59"/>
    <w:rsid w:val="00FE6C4C"/>
    <w:rsid w:val="00FE7B61"/>
    <w:rsid w:val="00FF0453"/>
    <w:rsid w:val="00FF10F5"/>
    <w:rsid w:val="00FF15DB"/>
    <w:rsid w:val="00FF18EE"/>
    <w:rsid w:val="00FF1C6B"/>
    <w:rsid w:val="00FF4478"/>
    <w:rsid w:val="00FF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10F5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next w:val="a"/>
    <w:qFormat/>
    <w:rsid w:val="007A4AB6"/>
    <w:pPr>
      <w:keepNext/>
      <w:keepLines/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 w:cs="宋体"/>
      <w:b/>
      <w:snapToGrid w:val="0"/>
      <w:color w:val="000000"/>
      <w:sz w:val="36"/>
      <w:szCs w:val="36"/>
    </w:rPr>
  </w:style>
  <w:style w:type="paragraph" w:styleId="2">
    <w:name w:val="heading 2"/>
    <w:next w:val="a"/>
    <w:qFormat/>
    <w:rsid w:val="0055209B"/>
    <w:pPr>
      <w:keepNext/>
      <w:keepLines/>
      <w:autoSpaceDE w:val="0"/>
      <w:autoSpaceDN w:val="0"/>
      <w:adjustRightInd w:val="0"/>
      <w:snapToGrid w:val="0"/>
      <w:spacing w:beforeLines="50" w:afterLines="50" w:line="360" w:lineRule="auto"/>
      <w:outlineLvl w:val="1"/>
    </w:pPr>
    <w:rPr>
      <w:rFonts w:ascii="Times" w:eastAsia="黑体" w:hAnsi="Times" w:cs="宋体"/>
      <w:b/>
      <w:snapToGrid w:val="0"/>
      <w:color w:val="000000"/>
      <w:sz w:val="32"/>
      <w:szCs w:val="32"/>
    </w:rPr>
  </w:style>
  <w:style w:type="paragraph" w:styleId="3">
    <w:name w:val="heading 3"/>
    <w:basedOn w:val="a"/>
    <w:next w:val="a"/>
    <w:qFormat/>
    <w:rsid w:val="00552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55209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520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55209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55209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55209B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55209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rsid w:val="0022038D"/>
    <w:pPr>
      <w:adjustRightInd w:val="0"/>
      <w:ind w:firstLine="420"/>
    </w:pPr>
    <w:rPr>
      <w:rFonts w:ascii="Arial" w:hAnsi="Arial"/>
      <w:szCs w:val="20"/>
    </w:rPr>
  </w:style>
  <w:style w:type="paragraph" w:styleId="a4">
    <w:name w:val="header"/>
    <w:basedOn w:val="a"/>
    <w:rsid w:val="0022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22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封面主标题"/>
    <w:next w:val="a"/>
    <w:rsid w:val="005003FA"/>
    <w:pPr>
      <w:adjustRightInd w:val="0"/>
      <w:snapToGrid w:val="0"/>
      <w:spacing w:before="2400" w:after="400"/>
      <w:jc w:val="center"/>
    </w:pPr>
    <w:rPr>
      <w:rFonts w:eastAsia="黑体" w:cs="宋体"/>
      <w:b/>
      <w:snapToGrid w:val="0"/>
      <w:spacing w:val="20"/>
      <w:sz w:val="72"/>
      <w:szCs w:val="72"/>
    </w:rPr>
  </w:style>
  <w:style w:type="paragraph" w:customStyle="1" w:styleId="a7">
    <w:name w:val="封面落款"/>
    <w:rsid w:val="005003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styleId="a8">
    <w:name w:val="Title"/>
    <w:next w:val="a"/>
    <w:qFormat/>
    <w:rsid w:val="00A1321B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paragraph" w:customStyle="1" w:styleId="a9">
    <w:name w:val="表格"/>
    <w:rsid w:val="00A1321B"/>
    <w:pPr>
      <w:adjustRightInd w:val="0"/>
      <w:snapToGrid w:val="0"/>
    </w:pPr>
    <w:rPr>
      <w:snapToGrid w:val="0"/>
      <w:sz w:val="21"/>
      <w:szCs w:val="21"/>
    </w:rPr>
  </w:style>
  <w:style w:type="paragraph" w:customStyle="1" w:styleId="aa">
    <w:name w:val="说明"/>
    <w:rsid w:val="00A1321B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table" w:customStyle="1" w:styleId="ab">
    <w:name w:val="表格样式"/>
    <w:basedOn w:val="a1"/>
    <w:rsid w:val="00A1321B"/>
    <w:pPr>
      <w:adjustRightInd w:val="0"/>
      <w:snapToGrid w:val="0"/>
      <w:jc w:val="both"/>
    </w:pPr>
    <w:rPr>
      <w:snapToGrid w:val="0"/>
      <w:sz w:val="21"/>
      <w:szCs w:val="21"/>
    </w:rPr>
    <w:tblPr>
      <w:tblStyleRowBandSize w:val="1"/>
      <w:tblStyleColBandSize w:val="1"/>
      <w:jc w:val="center"/>
      <w:tblInd w:w="0" w:type="dxa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paragraph" w:styleId="ac">
    <w:name w:val="Date"/>
    <w:basedOn w:val="a"/>
    <w:next w:val="a"/>
    <w:rsid w:val="00194023"/>
    <w:pPr>
      <w:spacing w:line="360" w:lineRule="auto"/>
    </w:pPr>
    <w:rPr>
      <w:b/>
      <w:sz w:val="24"/>
      <w:szCs w:val="20"/>
    </w:rPr>
  </w:style>
  <w:style w:type="table" w:styleId="ad">
    <w:name w:val="Table Grid"/>
    <w:basedOn w:val="a1"/>
    <w:rsid w:val="008B352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semiHidden/>
    <w:rsid w:val="00271A07"/>
    <w:pPr>
      <w:shd w:val="clear" w:color="auto" w:fill="000080"/>
    </w:pPr>
  </w:style>
  <w:style w:type="paragraph" w:styleId="HTML">
    <w:name w:val="HTML Preformatted"/>
    <w:basedOn w:val="a"/>
    <w:rsid w:val="00541D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lang w:bidi="hi-IN"/>
    </w:rPr>
  </w:style>
  <w:style w:type="character" w:styleId="af">
    <w:name w:val="Hyperlink"/>
    <w:basedOn w:val="a0"/>
    <w:rsid w:val="00541D35"/>
    <w:rPr>
      <w:color w:val="0000FF"/>
      <w:u w:val="single"/>
    </w:rPr>
  </w:style>
  <w:style w:type="paragraph" w:customStyle="1" w:styleId="Default">
    <w:name w:val="Default"/>
    <w:rsid w:val="00AC417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">
    <w:name w:val="页脚 Char"/>
    <w:basedOn w:val="a0"/>
    <w:link w:val="a5"/>
    <w:uiPriority w:val="99"/>
    <w:rsid w:val="00AC2805"/>
    <w:rPr>
      <w:kern w:val="2"/>
      <w:sz w:val="18"/>
      <w:szCs w:val="18"/>
    </w:rPr>
  </w:style>
  <w:style w:type="paragraph" w:customStyle="1" w:styleId="1">
    <w:name w:val="样式1"/>
    <w:basedOn w:val="a"/>
    <w:link w:val="1Char"/>
    <w:autoRedefine/>
    <w:qFormat/>
    <w:rsid w:val="00A51D76"/>
    <w:pPr>
      <w:numPr>
        <w:numId w:val="9"/>
      </w:numPr>
      <w:spacing w:beforeLines="50" w:afterLines="50"/>
    </w:pPr>
    <w:rPr>
      <w:b/>
      <w:szCs w:val="21"/>
    </w:rPr>
  </w:style>
  <w:style w:type="paragraph" w:customStyle="1" w:styleId="20">
    <w:name w:val="样式2"/>
    <w:basedOn w:val="a"/>
    <w:link w:val="2Char"/>
    <w:autoRedefine/>
    <w:qFormat/>
    <w:rsid w:val="008366E1"/>
    <w:pPr>
      <w:ind w:leftChars="202" w:left="424"/>
    </w:pPr>
    <w:rPr>
      <w:rFonts w:ascii="Courier New" w:hAnsi="Courier New" w:cs="Courier New"/>
      <w:kern w:val="0"/>
    </w:rPr>
  </w:style>
  <w:style w:type="character" w:customStyle="1" w:styleId="1Char">
    <w:name w:val="样式1 Char"/>
    <w:basedOn w:val="a0"/>
    <w:link w:val="1"/>
    <w:rsid w:val="00A51D76"/>
    <w:rPr>
      <w:b/>
      <w:kern w:val="2"/>
      <w:sz w:val="21"/>
      <w:szCs w:val="21"/>
    </w:rPr>
  </w:style>
  <w:style w:type="character" w:customStyle="1" w:styleId="2Char">
    <w:name w:val="样式2 Char"/>
    <w:basedOn w:val="a0"/>
    <w:link w:val="20"/>
    <w:rsid w:val="008366E1"/>
    <w:rPr>
      <w:rFonts w:ascii="Courier New" w:hAnsi="Courier New" w:cs="Courier New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关系型数据库基础(机试).docx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>雨林木风电脑网络有限公司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测试题</dc:title>
  <dc:creator>WWW.YLMF.COM</dc:creator>
  <cp:lastModifiedBy>SB</cp:lastModifiedBy>
  <cp:revision>2</cp:revision>
  <cp:lastPrinted>2013-04-19T06:08:00Z</cp:lastPrinted>
  <dcterms:created xsi:type="dcterms:W3CDTF">2017-01-03T03:06:00Z</dcterms:created>
  <dcterms:modified xsi:type="dcterms:W3CDTF">2017-01-03T03:06:00Z</dcterms:modified>
</cp:coreProperties>
</file>